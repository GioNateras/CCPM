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Nombre del currículo"/>
        <w:tag w:val="Nombre del currículo"/>
        <w:id w:val="1517890734"/>
        <w:placeholder>
          <w:docPart w:val="3AD99523C0F84C5EA119B0BFF126C9EF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317"/>
            <w:gridCol w:w="7706"/>
          </w:tblGrid>
          <w:tr w:rsidR="00DE5AF1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DE5AF1" w:rsidRDefault="00DE5AF1">
                <w:pPr>
                  <w:pStyle w:val="Nombr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DE5AF1" w:rsidRDefault="004A44C4">
                <w:pPr>
                  <w:pStyle w:val="Nombre"/>
                  <w:spacing w:line="240" w:lineRule="auto"/>
                </w:pPr>
                <w:sdt>
                  <w:sdtPr>
                    <w:id w:val="169066309"/>
                    <w:placeholder>
                      <w:docPart w:val="1D3153E1A787428DB4AF5407CB2DEBB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171F0D">
                      <w:t>Anayeli</w:t>
                    </w:r>
                    <w:proofErr w:type="spellEnd"/>
                    <w:r w:rsidR="00171F0D">
                      <w:t xml:space="preserve"> G.V</w:t>
                    </w:r>
                  </w:sdtContent>
                </w:sdt>
              </w:p>
            </w:tc>
          </w:tr>
          <w:tr w:rsidR="00DE5AF1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Fecha"/>
                  <w:id w:val="393094403"/>
                  <w:placeholder>
                    <w:docPart w:val="35289050A92B4726ABADD52CC725DB74"/>
                  </w:placeholder>
                  <w:date w:fullDate="2011-09-10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DE5AF1" w:rsidRDefault="004A44C4" w:rsidP="00171F0D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rPr>
                        <w:lang w:val="es-ES"/>
                      </w:rPr>
                      <w:t>10-9-2011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DE5AF1" w:rsidRDefault="00DE5AF1">
                <w:pPr>
                  <w:spacing w:after="0"/>
                </w:pPr>
              </w:p>
            </w:tc>
          </w:tr>
          <w:tr w:rsidR="00DE5AF1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DE5AF1" w:rsidRDefault="004A44C4">
                <w:pPr>
                  <w:spacing w:after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18333D2B" wp14:editId="00BE5778">
                      <wp:extent cx="842527" cy="1246255"/>
                      <wp:effectExtent l="47625" t="47625" r="119498" b="115820"/>
                      <wp:docPr id="9" name="Imagen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0462" cy="1254976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171F0D" w:rsidRDefault="00171F0D">
                <w:pPr>
                  <w:pStyle w:val="Direccindelremitente0"/>
                </w:pPr>
                <w:r>
                  <w:t>Av. Carmelo Pérez No. 534 Col. Benito Juárez</w:t>
                </w:r>
              </w:p>
              <w:p w:rsidR="00171F0D" w:rsidRDefault="004A44C4">
                <w:pPr>
                  <w:pStyle w:val="Direccindelremitente0"/>
                </w:pPr>
                <w:r>
                  <w:br/>
                </w:r>
                <w:r w:rsidR="00171F0D">
                  <w:t>Tel. 56-58-11-11</w:t>
                </w:r>
              </w:p>
              <w:p w:rsidR="00DE5AF1" w:rsidRDefault="004A44C4">
                <w:pPr>
                  <w:pStyle w:val="Direccindelremitente0"/>
                </w:pPr>
                <w:r>
                  <w:br/>
                </w:r>
                <w:hyperlink r:id="rId12" w:history="1">
                  <w:r w:rsidR="00171F0D" w:rsidRPr="00780912">
                    <w:rPr>
                      <w:rStyle w:val="Hipervnculo"/>
                    </w:rPr>
                    <w:t>lleyanayGV@hotmail.com</w:t>
                  </w:r>
                </w:hyperlink>
              </w:p>
              <w:p w:rsidR="00171F0D" w:rsidRDefault="00171F0D">
                <w:pPr>
                  <w:pStyle w:val="Direccindelremitente0"/>
                </w:pPr>
              </w:p>
              <w:sdt>
                <w:sdtPr>
                  <w:id w:val="1595358966"/>
                  <w:placeholder>
                    <w:docPart w:val="F58032E11B5B4B6C8A4392A486A77046"/>
                  </w:placeholder>
                  <w:temporary/>
                  <w:showingPlcHdr/>
                </w:sdtPr>
                <w:sdtEndPr/>
                <w:sdtContent>
                  <w:p w:rsidR="00DE5AF1" w:rsidRDefault="004A44C4">
                    <w:pPr>
                      <w:pStyle w:val="Direccindelremitente0"/>
                    </w:pPr>
                    <w:r>
                      <w:rPr>
                        <w:lang w:val="es-ES"/>
                      </w:rPr>
                      <w:t xml:space="preserve">[Escriba la dirección de </w:t>
                    </w:r>
                    <w:r>
                      <w:rPr>
                        <w:lang w:val="es-ES"/>
                      </w:rPr>
                      <w:t>su sitio web]</w:t>
                    </w:r>
                  </w:p>
                </w:sdtContent>
              </w:sdt>
            </w:tc>
          </w:tr>
        </w:tbl>
        <w:p w:rsidR="00DE5AF1" w:rsidRDefault="004A44C4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48"/>
        <w:gridCol w:w="7674"/>
      </w:tblGrid>
      <w:tr w:rsidR="00DE5AF1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5AF1" w:rsidRDefault="00DE5AF1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5AF1" w:rsidRDefault="004A44C4">
            <w:pPr>
              <w:pStyle w:val="Seccin"/>
              <w:spacing w:after="0"/>
            </w:pPr>
            <w:r>
              <w:rPr>
                <w:lang w:val="es-ES"/>
              </w:rPr>
              <w:t>Objetivos</w:t>
            </w:r>
          </w:p>
          <w:p w:rsidR="00DE5AF1" w:rsidRDefault="004A44C4">
            <w:pPr>
              <w:spacing w:after="0" w:line="240" w:lineRule="auto"/>
            </w:pPr>
            <w:r>
              <w:t>Ser Técnico En informática y ser Técnico en Comercio Internacional</w:t>
            </w:r>
          </w:p>
          <w:p w:rsidR="00DE5AF1" w:rsidRDefault="004A44C4">
            <w:pPr>
              <w:pStyle w:val="Seccin"/>
              <w:spacing w:after="0"/>
            </w:pPr>
            <w:r>
              <w:rPr>
                <w:lang w:val="es-ES"/>
              </w:rPr>
              <w:t>Formación académica</w:t>
            </w:r>
          </w:p>
          <w:p w:rsidR="00DE5AF1" w:rsidRDefault="004A44C4">
            <w:pPr>
              <w:pStyle w:val="Subseccin"/>
              <w:spacing w:after="0" w:line="240" w:lineRule="auto"/>
            </w:pPr>
            <w:r>
              <w:t>Instituto Politécnico Nacional</w:t>
            </w:r>
          </w:p>
          <w:p w:rsidR="00DE5AF1" w:rsidRDefault="004A44C4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2013</w:t>
            </w:r>
          </w:p>
          <w:p w:rsidR="00DE5AF1" w:rsidRDefault="004A44C4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>Técnico en Comercio Internacional</w:t>
            </w:r>
          </w:p>
          <w:p w:rsidR="00DE5AF1" w:rsidRDefault="004A44C4">
            <w:pPr>
              <w:pStyle w:val="Seccin"/>
              <w:spacing w:after="0"/>
            </w:pPr>
            <w:r>
              <w:rPr>
                <w:lang w:val="es-ES"/>
              </w:rPr>
              <w:t>experiencia</w:t>
            </w:r>
          </w:p>
          <w:p w:rsidR="00DE5AF1" w:rsidRDefault="004A44C4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Técnico En Informática</w:t>
            </w:r>
            <w:r>
              <w:rPr>
                <w:b w:val="0"/>
                <w:bCs/>
                <w:lang w:val="es-ES"/>
              </w:rPr>
              <w:t xml:space="preserve"> | </w:t>
            </w:r>
            <w:sdt>
              <w:sdtPr>
                <w:id w:val="326177524"/>
                <w:placeholder>
                  <w:docPart w:val="8B2E1772E6F0411B9AFCFE15D49CBCBC"/>
                </w:placeholder>
              </w:sdtPr>
              <w:sdtEndPr/>
              <w:sdtContent>
                <w:r>
                  <w:t>Centro de Computo</w:t>
                </w:r>
                <w:bookmarkStart w:id="0" w:name="_GoBack"/>
                <w:bookmarkEnd w:id="0"/>
              </w:sdtContent>
            </w:sdt>
          </w:p>
          <w:p w:rsidR="00DE5AF1" w:rsidRDefault="004A44C4">
            <w:pPr>
              <w:spacing w:after="0" w:line="240" w:lineRule="auto"/>
            </w:pPr>
            <w:sdt>
              <w:sdtPr>
                <w:id w:val="265775094"/>
                <w:placeholder>
                  <w:docPart w:val="D1144F39DA3F41168F7A08550295EB38"/>
                </w:placeholder>
                <w:temporary/>
                <w:showingPlcHdr/>
                <w:text/>
              </w:sdtPr>
              <w:sdtEndPr/>
              <w:sdtContent>
                <w:r>
                  <w:rPr>
                    <w:lang w:val="es-ES"/>
                  </w:rPr>
                  <w:t>[Escriba la fecha de inicio]</w:t>
                </w:r>
              </w:sdtContent>
            </w:sdt>
            <w:r>
              <w:rPr>
                <w:lang w:val="es-ES"/>
              </w:rPr>
              <w:t xml:space="preserve"> - </w:t>
            </w:r>
            <w:sdt>
              <w:sdtPr>
                <w:id w:val="265775113"/>
                <w:placeholder>
                  <w:docPart w:val="549FF2FF05F64929ADE89EF32E4340D6"/>
                </w:placeholder>
                <w:temporary/>
                <w:showingPlcHdr/>
                <w:text/>
              </w:sdtPr>
              <w:sdtEndPr/>
              <w:sdtContent>
                <w:r>
                  <w:rPr>
                    <w:lang w:val="es-ES"/>
                  </w:rPr>
                  <w:t>[Escriba la fecha de finalización]</w:t>
                </w:r>
              </w:sdtContent>
            </w:sdt>
          </w:p>
          <w:p w:rsidR="00DE5AF1" w:rsidRDefault="004A44C4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sdt>
              <w:sdtPr>
                <w:id w:val="16294532"/>
                <w:placeholder>
                  <w:docPart w:val="9D1A17FDE80E4C3AA6A766E83DC59149"/>
                </w:placeholder>
                <w:temporary/>
                <w:showingPlcHdr/>
                <w:text w:multiLine="1"/>
              </w:sdtPr>
              <w:sdtEndPr/>
              <w:sdtContent>
                <w:r>
                  <w:rPr>
                    <w:lang w:val="es-ES"/>
                  </w:rPr>
                  <w:t>[Escriba la lista de funciones]</w:t>
                </w:r>
              </w:sdtContent>
            </w:sdt>
          </w:p>
          <w:p w:rsidR="00DE5AF1" w:rsidRDefault="004A44C4">
            <w:pPr>
              <w:pStyle w:val="Seccin"/>
              <w:spacing w:after="0"/>
            </w:pPr>
            <w:r>
              <w:rPr>
                <w:lang w:val="es-ES"/>
              </w:rPr>
              <w:t>cualificaciones</w:t>
            </w:r>
          </w:p>
          <w:p w:rsidR="00DE5AF1" w:rsidRDefault="004A44C4">
            <w:pPr>
              <w:pStyle w:val="Listaconvietas"/>
              <w:spacing w:after="0" w:line="240" w:lineRule="auto"/>
            </w:pPr>
            <w:r>
              <w:t>Soy muy rápido en cuestión de que se captar la información</w:t>
            </w:r>
          </w:p>
          <w:p w:rsidR="00DE5AF1" w:rsidRDefault="00DE5AF1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4A44C4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A44C4" w:rsidRDefault="004A44C4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A44C4" w:rsidRDefault="004A44C4">
            <w:pPr>
              <w:pStyle w:val="Seccin"/>
              <w:spacing w:after="0"/>
              <w:rPr>
                <w:lang w:val="es-ES"/>
              </w:rPr>
            </w:pPr>
          </w:p>
        </w:tc>
      </w:tr>
    </w:tbl>
    <w:p w:rsidR="00DE5AF1" w:rsidRDefault="00DE5AF1"/>
    <w:sectPr w:rsidR="00DE5AF1">
      <w:headerReference w:type="default" r:id="rId13"/>
      <w:footerReference w:type="default" r:id="rId14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F0D" w:rsidRDefault="00171F0D">
      <w:pPr>
        <w:spacing w:after="0" w:line="240" w:lineRule="auto"/>
      </w:pPr>
      <w:r>
        <w:separator/>
      </w:r>
    </w:p>
  </w:endnote>
  <w:endnote w:type="continuationSeparator" w:id="0">
    <w:p w:rsidR="00171F0D" w:rsidRDefault="0017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F1" w:rsidRDefault="00DE5AF1"/>
  <w:p w:rsidR="00DE5AF1" w:rsidRDefault="004A44C4">
    <w:pPr>
      <w:pStyle w:val="Piedepginaimpar"/>
    </w:pPr>
    <w:r>
      <w:rPr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  <w:lang w:val="es-ES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F0D" w:rsidRDefault="00171F0D">
      <w:pPr>
        <w:spacing w:after="0" w:line="240" w:lineRule="auto"/>
      </w:pPr>
      <w:r>
        <w:separator/>
      </w:r>
    </w:p>
  </w:footnote>
  <w:footnote w:type="continuationSeparator" w:id="0">
    <w:p w:rsidR="00171F0D" w:rsidRDefault="0017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or"/>
      <w:id w:val="538424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5AF1" w:rsidRDefault="00171F0D">
        <w:pPr>
          <w:pStyle w:val="Encabezadoimpar"/>
        </w:pPr>
        <w:proofErr w:type="spellStart"/>
        <w:r>
          <w:t>Anayeli</w:t>
        </w:r>
        <w:proofErr w:type="spellEnd"/>
        <w:r>
          <w:t xml:space="preserve"> G.V</w:t>
        </w:r>
      </w:p>
    </w:sdtContent>
  </w:sdt>
  <w:p w:rsidR="00DE5AF1" w:rsidRDefault="00DE5A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0D"/>
    <w:rsid w:val="00171F0D"/>
    <w:rsid w:val="004A44C4"/>
    <w:rsid w:val="00DE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s-MX" w:eastAsia="es-MX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s-MX" w:eastAsia="es-MX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lleyanayGV@hot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Plantilla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D99523C0F84C5EA119B0BFF126C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B8733-6BD5-4C25-8BDC-C3E0E0B90DF0}"/>
      </w:docPartPr>
      <w:docPartBody>
        <w:p w:rsidR="00000000" w:rsidRDefault="00000000">
          <w:pPr>
            <w:pStyle w:val="3AD99523C0F84C5EA119B0BFF126C9EF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1D3153E1A787428DB4AF5407CB2DE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AC71C-9A21-42EB-974B-0EC13E13AF97}"/>
      </w:docPartPr>
      <w:docPartBody>
        <w:p w:rsidR="00000000" w:rsidRDefault="00000000">
          <w:pPr>
            <w:pStyle w:val="1D3153E1A787428DB4AF5407CB2DEBBC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35289050A92B4726ABADD52CC725D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37D94-1B9F-490C-A29F-9F3F467B03FA}"/>
      </w:docPartPr>
      <w:docPartBody>
        <w:p w:rsidR="00000000" w:rsidRDefault="00000000">
          <w:pPr>
            <w:pStyle w:val="35289050A92B4726ABADD52CC725DB74"/>
          </w:pPr>
          <w:r>
            <w:rPr>
              <w:lang w:val="es-ES"/>
            </w:rPr>
            <w:t>[Seleccionar la fecha]</w:t>
          </w:r>
        </w:p>
      </w:docPartBody>
    </w:docPart>
    <w:docPart>
      <w:docPartPr>
        <w:name w:val="F58032E11B5B4B6C8A4392A486A77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F838D-DAB1-4431-AB37-C1AA2180B9E2}"/>
      </w:docPartPr>
      <w:docPartBody>
        <w:p w:rsidR="00000000" w:rsidRDefault="00000000">
          <w:pPr>
            <w:pStyle w:val="F58032E11B5B4B6C8A4392A486A77046"/>
          </w:pPr>
          <w:r>
            <w:rPr>
              <w:lang w:val="es-ES"/>
            </w:rPr>
            <w:t>[Escriba la dirección de su sitio web]</w:t>
          </w:r>
        </w:p>
      </w:docPartBody>
    </w:docPart>
    <w:docPart>
      <w:docPartPr>
        <w:name w:val="8B2E1772E6F0411B9AFCFE15D49CB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D62B-903B-4F15-8EA2-8A5C94EC12CE}"/>
      </w:docPartPr>
      <w:docPartBody>
        <w:p w:rsidR="00000000" w:rsidRDefault="00000000">
          <w:pPr>
            <w:pStyle w:val="8B2E1772E6F0411B9AFCFE15D49CBCBC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D1144F39DA3F41168F7A08550295E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E3BB8-0413-4C1F-A78D-BBD9226079BA}"/>
      </w:docPartPr>
      <w:docPartBody>
        <w:p w:rsidR="00000000" w:rsidRDefault="00000000">
          <w:pPr>
            <w:pStyle w:val="D1144F39DA3F41168F7A08550295EB38"/>
          </w:pPr>
          <w:r>
            <w:rPr>
              <w:lang w:val="es-ES"/>
            </w:rPr>
            <w:t>[Escriba la fecha de inicio]</w:t>
          </w:r>
        </w:p>
      </w:docPartBody>
    </w:docPart>
    <w:docPart>
      <w:docPartPr>
        <w:name w:val="549FF2FF05F64929ADE89EF32E434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602A-07DC-49B7-8132-6C0C9ABCF69F}"/>
      </w:docPartPr>
      <w:docPartBody>
        <w:p w:rsidR="00000000" w:rsidRDefault="00000000">
          <w:pPr>
            <w:pStyle w:val="549FF2FF05F64929ADE89EF32E4340D6"/>
          </w:pPr>
          <w:r>
            <w:rPr>
              <w:lang w:val="es-ES"/>
            </w:rPr>
            <w:t>[Escriba la fecha de finalización]</w:t>
          </w:r>
        </w:p>
      </w:docPartBody>
    </w:docPart>
    <w:docPart>
      <w:docPartPr>
        <w:name w:val="9D1A17FDE80E4C3AA6A766E83DC59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FB25C-9101-42D7-BCB5-EAF8B5DB8ADA}"/>
      </w:docPartPr>
      <w:docPartBody>
        <w:p w:rsidR="00000000" w:rsidRDefault="00000000">
          <w:pPr>
            <w:pStyle w:val="9D1A17FDE80E4C3AA6A766E83DC59149"/>
          </w:pPr>
          <w:r>
            <w:rPr>
              <w:lang w:val="es-ES"/>
            </w:rPr>
            <w:t>[Escriba la lista de funciones]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3AD99523C0F84C5EA119B0BFF126C9EF">
    <w:name w:val="3AD99523C0F84C5EA119B0BFF126C9EF"/>
  </w:style>
  <w:style w:type="paragraph" w:customStyle="1" w:styleId="1D3153E1A787428DB4AF5407CB2DEBBC">
    <w:name w:val="1D3153E1A787428DB4AF5407CB2DEBBC"/>
  </w:style>
  <w:style w:type="paragraph" w:customStyle="1" w:styleId="35289050A92B4726ABADD52CC725DB74">
    <w:name w:val="35289050A92B4726ABADD52CC725DB74"/>
  </w:style>
  <w:style w:type="paragraph" w:customStyle="1" w:styleId="4FB6D36B30944B7D97BF1078F6AA0D99">
    <w:name w:val="4FB6D36B30944B7D97BF1078F6AA0D99"/>
  </w:style>
  <w:style w:type="paragraph" w:customStyle="1" w:styleId="698A35AFBF1049488807A0FA71877797">
    <w:name w:val="698A35AFBF1049488807A0FA71877797"/>
  </w:style>
  <w:style w:type="paragraph" w:customStyle="1" w:styleId="7A276368E202488D9DF68B65BAC2522B">
    <w:name w:val="7A276368E202488D9DF68B65BAC2522B"/>
  </w:style>
  <w:style w:type="paragraph" w:customStyle="1" w:styleId="F58032E11B5B4B6C8A4392A486A77046">
    <w:name w:val="F58032E11B5B4B6C8A4392A486A77046"/>
  </w:style>
  <w:style w:type="paragraph" w:customStyle="1" w:styleId="7C802B2FF77E41299D4079AFF54D6212">
    <w:name w:val="7C802B2FF77E41299D4079AFF54D6212"/>
  </w:style>
  <w:style w:type="paragraph" w:customStyle="1" w:styleId="A41A400CCE3847E3B0D8D2740717F0C8">
    <w:name w:val="A41A400CCE3847E3B0D8D2740717F0C8"/>
  </w:style>
  <w:style w:type="paragraph" w:customStyle="1" w:styleId="FD923957DAB64AC195182974C1D8DB4B">
    <w:name w:val="FD923957DAB64AC195182974C1D8DB4B"/>
  </w:style>
  <w:style w:type="paragraph" w:customStyle="1" w:styleId="07020644A8084BFD8D696B4AF5ADE080">
    <w:name w:val="07020644A8084BFD8D696B4AF5ADE080"/>
  </w:style>
  <w:style w:type="paragraph" w:customStyle="1" w:styleId="49401719D42D4812B52583E5E07E8891">
    <w:name w:val="49401719D42D4812B52583E5E07E8891"/>
  </w:style>
  <w:style w:type="paragraph" w:customStyle="1" w:styleId="8B2E1772E6F0411B9AFCFE15D49CBCBC">
    <w:name w:val="8B2E1772E6F0411B9AFCFE15D49CBCBC"/>
  </w:style>
  <w:style w:type="paragraph" w:customStyle="1" w:styleId="D1144F39DA3F41168F7A08550295EB38">
    <w:name w:val="D1144F39DA3F41168F7A08550295EB38"/>
  </w:style>
  <w:style w:type="paragraph" w:customStyle="1" w:styleId="549FF2FF05F64929ADE89EF32E4340D6">
    <w:name w:val="549FF2FF05F64929ADE89EF32E4340D6"/>
  </w:style>
  <w:style w:type="paragraph" w:customStyle="1" w:styleId="9D1A17FDE80E4C3AA6A766E83DC59149">
    <w:name w:val="9D1A17FDE80E4C3AA6A766E83DC59149"/>
  </w:style>
  <w:style w:type="paragraph" w:customStyle="1" w:styleId="6FCE929AE29941B7A95EAAD3D44B1825">
    <w:name w:val="6FCE929AE29941B7A95EAAD3D44B18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3AD99523C0F84C5EA119B0BFF126C9EF">
    <w:name w:val="3AD99523C0F84C5EA119B0BFF126C9EF"/>
  </w:style>
  <w:style w:type="paragraph" w:customStyle="1" w:styleId="1D3153E1A787428DB4AF5407CB2DEBBC">
    <w:name w:val="1D3153E1A787428DB4AF5407CB2DEBBC"/>
  </w:style>
  <w:style w:type="paragraph" w:customStyle="1" w:styleId="35289050A92B4726ABADD52CC725DB74">
    <w:name w:val="35289050A92B4726ABADD52CC725DB74"/>
  </w:style>
  <w:style w:type="paragraph" w:customStyle="1" w:styleId="4FB6D36B30944B7D97BF1078F6AA0D99">
    <w:name w:val="4FB6D36B30944B7D97BF1078F6AA0D99"/>
  </w:style>
  <w:style w:type="paragraph" w:customStyle="1" w:styleId="698A35AFBF1049488807A0FA71877797">
    <w:name w:val="698A35AFBF1049488807A0FA71877797"/>
  </w:style>
  <w:style w:type="paragraph" w:customStyle="1" w:styleId="7A276368E202488D9DF68B65BAC2522B">
    <w:name w:val="7A276368E202488D9DF68B65BAC2522B"/>
  </w:style>
  <w:style w:type="paragraph" w:customStyle="1" w:styleId="F58032E11B5B4B6C8A4392A486A77046">
    <w:name w:val="F58032E11B5B4B6C8A4392A486A77046"/>
  </w:style>
  <w:style w:type="paragraph" w:customStyle="1" w:styleId="7C802B2FF77E41299D4079AFF54D6212">
    <w:name w:val="7C802B2FF77E41299D4079AFF54D6212"/>
  </w:style>
  <w:style w:type="paragraph" w:customStyle="1" w:styleId="A41A400CCE3847E3B0D8D2740717F0C8">
    <w:name w:val="A41A400CCE3847E3B0D8D2740717F0C8"/>
  </w:style>
  <w:style w:type="paragraph" w:customStyle="1" w:styleId="FD923957DAB64AC195182974C1D8DB4B">
    <w:name w:val="FD923957DAB64AC195182974C1D8DB4B"/>
  </w:style>
  <w:style w:type="paragraph" w:customStyle="1" w:styleId="07020644A8084BFD8D696B4AF5ADE080">
    <w:name w:val="07020644A8084BFD8D696B4AF5ADE080"/>
  </w:style>
  <w:style w:type="paragraph" w:customStyle="1" w:styleId="49401719D42D4812B52583E5E07E8891">
    <w:name w:val="49401719D42D4812B52583E5E07E8891"/>
  </w:style>
  <w:style w:type="paragraph" w:customStyle="1" w:styleId="8B2E1772E6F0411B9AFCFE15D49CBCBC">
    <w:name w:val="8B2E1772E6F0411B9AFCFE15D49CBCBC"/>
  </w:style>
  <w:style w:type="paragraph" w:customStyle="1" w:styleId="D1144F39DA3F41168F7A08550295EB38">
    <w:name w:val="D1144F39DA3F41168F7A08550295EB38"/>
  </w:style>
  <w:style w:type="paragraph" w:customStyle="1" w:styleId="549FF2FF05F64929ADE89EF32E4340D6">
    <w:name w:val="549FF2FF05F64929ADE89EF32E4340D6"/>
  </w:style>
  <w:style w:type="paragraph" w:customStyle="1" w:styleId="9D1A17FDE80E4C3AA6A766E83DC59149">
    <w:name w:val="9D1A17FDE80E4C3AA6A766E83DC59149"/>
  </w:style>
  <w:style w:type="paragraph" w:customStyle="1" w:styleId="6FCE929AE29941B7A95EAAD3D44B1825">
    <w:name w:val="6FCE929AE29941B7A95EAAD3D44B1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2CD98-2C0A-4687-A816-495B62F64E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31C38B9-ADE3-45A0-B675-C93D9DC5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9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Anayeli G.V</dc:creator>
  <cp:lastModifiedBy>alumno</cp:lastModifiedBy>
  <cp:revision>2</cp:revision>
  <dcterms:created xsi:type="dcterms:W3CDTF">2011-09-10T17:26:00Z</dcterms:created>
  <dcterms:modified xsi:type="dcterms:W3CDTF">2011-09-10T17:35:00Z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